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5E2953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 w:rsidRPr="005C58B4">
        <w:rPr>
          <w:noProof/>
          <w:sz w:val="24"/>
          <w:lang w:val="de-DE"/>
        </w:rPr>
        <w:drawing>
          <wp:inline distT="0" distB="0" distL="0" distR="0">
            <wp:extent cx="876300" cy="866775"/>
            <wp:effectExtent l="0" t="0" r="0" b="9525"/>
            <wp:docPr id="1" name="Bild 1" descr="gi-logo-ra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-logo-rau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5C58B4" w:rsidP="00177675">
      <w:pPr>
        <w:pStyle w:val="Buchtitel-Herausgeber"/>
        <w:rPr>
          <w:lang w:val="de-AT"/>
        </w:rPr>
      </w:pPr>
      <w:r w:rsidRPr="005C58B4">
        <w:rPr>
          <w:lang w:val="de-AT"/>
        </w:rPr>
        <w:t xml:space="preserve">&lt;Vorname Nachname,…&gt; </w:t>
      </w:r>
      <w:r w:rsidR="001B53A0" w:rsidRPr="005C58B4">
        <w:rPr>
          <w:lang w:val="de-AT"/>
        </w:rPr>
        <w:t>(Hrsg.)</w:t>
      </w: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5C58B4" w:rsidP="00177675">
      <w:pPr>
        <w:pStyle w:val="Buchtitel1"/>
        <w:rPr>
          <w:lang w:val="de-AT"/>
        </w:rPr>
      </w:pPr>
      <w:r w:rsidRPr="005C58B4">
        <w:rPr>
          <w:lang w:val="de-AT"/>
        </w:rPr>
        <w:t>&lt;Titel&gt;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5C58B4" w:rsidP="006E38B9">
      <w:pPr>
        <w:pStyle w:val="Buchuntertitel"/>
        <w:rPr>
          <w:lang w:val="de-AT"/>
        </w:rPr>
      </w:pPr>
      <w:r w:rsidRPr="005C58B4">
        <w:rPr>
          <w:lang w:val="de-AT"/>
        </w:rPr>
        <w:t>&lt;Datum&gt;</w:t>
      </w:r>
    </w:p>
    <w:p w:rsidR="001B53A0" w:rsidRPr="005C58B4" w:rsidRDefault="005C58B4" w:rsidP="006E38B9">
      <w:pPr>
        <w:pStyle w:val="Buchuntertitel"/>
        <w:rPr>
          <w:lang w:val="de-AT"/>
        </w:rPr>
      </w:pPr>
      <w:r w:rsidRPr="005C58B4">
        <w:rPr>
          <w:lang w:val="de-AT"/>
        </w:rPr>
        <w:t>&lt;Ort</w:t>
      </w:r>
      <w:r w:rsidR="001B53A0" w:rsidRPr="005C58B4">
        <w:rPr>
          <w:lang w:val="de-AT"/>
        </w:rPr>
        <w:t xml:space="preserve">, </w:t>
      </w:r>
      <w:r w:rsidRPr="005C58B4">
        <w:rPr>
          <w:lang w:val="de-AT"/>
        </w:rPr>
        <w:t>Land&gt;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:rsidR="001B53A0" w:rsidRPr="00F8232A" w:rsidRDefault="001B53A0" w:rsidP="00177675">
      <w:pPr>
        <w:pStyle w:val="Volume-berschriften"/>
        <w:rPr>
          <w:lang w:val="en-GB"/>
        </w:rPr>
      </w:pPr>
      <w:r w:rsidRPr="00D47761">
        <w:rPr>
          <w:szCs w:val="24"/>
          <w:lang w:val="en-GB"/>
        </w:rPr>
        <w:br w:type="page"/>
      </w:r>
      <w:r w:rsidRPr="00F8232A">
        <w:rPr>
          <w:lang w:val="en-GB"/>
        </w:rPr>
        <w:lastRenderedPageBreak/>
        <w:t>Lecture Notes in Informatics (LNI) - Proceedings</w:t>
      </w:r>
    </w:p>
    <w:p w:rsidR="001B53A0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>Series of the Gesellschaft für Informatik (GI)</w:t>
      </w:r>
    </w:p>
    <w:p w:rsidR="001B53A0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 xml:space="preserve">Volume </w:t>
      </w:r>
      <w:r w:rsidR="00C73EC9" w:rsidRPr="00F8232A">
        <w:rPr>
          <w:lang w:val="en-GB"/>
        </w:rPr>
        <w:t>P-</w:t>
      </w:r>
      <w:r w:rsidR="005C58B4" w:rsidRPr="00F8232A">
        <w:rPr>
          <w:lang w:val="en-GB"/>
        </w:rPr>
        <w:t>&lt;NUMMER&gt;</w:t>
      </w:r>
    </w:p>
    <w:p w:rsidR="001B53A0" w:rsidRPr="00F8232A" w:rsidRDefault="001B53A0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 xml:space="preserve">ISBN </w:t>
      </w:r>
      <w:r w:rsidR="00550CE3" w:rsidRPr="00F8232A">
        <w:rPr>
          <w:lang w:val="en-GB"/>
        </w:rPr>
        <w:t>978-3-88579-255-0</w:t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>ISSN 1617-5468</w:t>
      </w:r>
    </w:p>
    <w:p w:rsidR="005E2238" w:rsidRPr="00F8232A" w:rsidRDefault="005E2238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berschriften"/>
        <w:rPr>
          <w:lang w:val="en-GB"/>
        </w:rPr>
      </w:pPr>
      <w:r w:rsidRPr="00F8232A">
        <w:rPr>
          <w:lang w:val="en-GB"/>
        </w:rPr>
        <w:t>Volume Editors</w:t>
      </w:r>
    </w:p>
    <w:p w:rsidR="001B53A0" w:rsidRPr="005C58B4" w:rsidRDefault="005C58B4" w:rsidP="00177675">
      <w:pPr>
        <w:pStyle w:val="Volume-Text"/>
        <w:rPr>
          <w:lang w:val="de-AT"/>
        </w:rPr>
      </w:pPr>
      <w:r w:rsidRPr="005C58B4">
        <w:rPr>
          <w:lang w:val="de-AT"/>
        </w:rPr>
        <w:t>Titel Vorname Nachname</w:t>
      </w:r>
    </w:p>
    <w:p w:rsidR="00A500D9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  <w:r w:rsidR="00A500D9" w:rsidRPr="005C58B4">
        <w:rPr>
          <w:lang w:val="de-AT"/>
        </w:rPr>
        <w:t xml:space="preserve">Universität </w:t>
      </w:r>
    </w:p>
    <w:p w:rsidR="00A500D9" w:rsidRPr="005C58B4" w:rsidRDefault="00A500D9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  <w:r w:rsidR="005C58B4" w:rsidRPr="005C58B4">
        <w:rPr>
          <w:lang w:val="de-AT"/>
        </w:rPr>
        <w:t>Adresse</w:t>
      </w:r>
      <w:r w:rsidRPr="005C58B4">
        <w:rPr>
          <w:lang w:val="de-AT"/>
        </w:rPr>
        <w:t xml:space="preserve">, </w:t>
      </w:r>
      <w:r w:rsidR="005C58B4" w:rsidRPr="005C58B4">
        <w:rPr>
          <w:lang w:val="de-AT"/>
        </w:rPr>
        <w:t>Land</w:t>
      </w:r>
    </w:p>
    <w:p w:rsidR="00A500D9" w:rsidRPr="00F8232A" w:rsidRDefault="00A500D9" w:rsidP="00177675">
      <w:pPr>
        <w:pStyle w:val="Volume-Text"/>
        <w:rPr>
          <w:lang w:val="en-GB"/>
        </w:rPr>
      </w:pPr>
      <w:r w:rsidRPr="005C58B4">
        <w:rPr>
          <w:lang w:val="de-AT"/>
        </w:rPr>
        <w:tab/>
      </w:r>
      <w:r w:rsidR="005C58B4" w:rsidRPr="00F8232A">
        <w:rPr>
          <w:lang w:val="en-GB"/>
        </w:rPr>
        <w:t>Email</w:t>
      </w:r>
    </w:p>
    <w:p w:rsidR="001B53A0" w:rsidRPr="00F8232A" w:rsidRDefault="001B53A0" w:rsidP="00177675">
      <w:pPr>
        <w:pStyle w:val="Volume-Text"/>
        <w:rPr>
          <w:lang w:val="en-GB"/>
        </w:rPr>
      </w:pPr>
    </w:p>
    <w:p w:rsidR="005E2953" w:rsidRPr="00F8232A" w:rsidRDefault="005E2953" w:rsidP="005E2953">
      <w:pPr>
        <w:pStyle w:val="berschrift4"/>
        <w:ind w:left="0" w:firstLine="0"/>
        <w:rPr>
          <w:lang w:val="en-GB"/>
        </w:rPr>
      </w:pPr>
      <w:r w:rsidRPr="00F8232A">
        <w:rPr>
          <w:lang w:val="en-GB"/>
        </w:rPr>
        <w:t>Series Editorial Board</w:t>
      </w:r>
    </w:p>
    <w:p w:rsidR="005E2953" w:rsidRPr="00F8232A" w:rsidRDefault="005E2953" w:rsidP="005E2953">
      <w:pPr>
        <w:pStyle w:val="Textkrper-Einzug2"/>
        <w:rPr>
          <w:lang w:val="en-GB"/>
        </w:rPr>
      </w:pPr>
      <w:r w:rsidRPr="00F8232A">
        <w:rPr>
          <w:lang w:val="en-GB"/>
        </w:rPr>
        <w:t xml:space="preserve">Heinrich C. Mayr, Alpen-Adria-Universität Klagenfurt, Austria </w:t>
      </w:r>
    </w:p>
    <w:p w:rsidR="005E2953" w:rsidRPr="00F8232A" w:rsidRDefault="005E2953" w:rsidP="005E2953">
      <w:pPr>
        <w:pStyle w:val="Textkrper-Einzug2"/>
        <w:rPr>
          <w:lang w:val="en-GB"/>
        </w:rPr>
      </w:pPr>
      <w:r w:rsidRPr="00F8232A">
        <w:rPr>
          <w:lang w:val="en-GB"/>
        </w:rPr>
        <w:t>(Chairman, mayr@ifit.uni-klu.ac.at)</w:t>
      </w:r>
    </w:p>
    <w:p w:rsidR="000E4765" w:rsidRDefault="000E4765" w:rsidP="000E4765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Torsten Brinda, Universität Duisburg-Essen, Germany</w:t>
      </w:r>
    </w:p>
    <w:p w:rsidR="005E2953" w:rsidRPr="0017711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:rsidR="005E2953" w:rsidRPr="00A456D1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 w:rsidR="002C4483"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:rsidR="005E2953" w:rsidRPr="00393832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Michael Goedicke,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Ralf Hofestädt, Universität Bielefeld, Germany</w:t>
      </w:r>
    </w:p>
    <w:p w:rsidR="000E4765" w:rsidRDefault="000E4765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Wolfgang Karl, KIT Karlsruhe,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:rsidR="002C4483" w:rsidRPr="00F8232A" w:rsidRDefault="002C4483" w:rsidP="005E2953">
      <w:pPr>
        <w:tabs>
          <w:tab w:val="left" w:pos="993"/>
        </w:tabs>
        <w:ind w:left="993" w:hanging="993"/>
        <w:jc w:val="both"/>
        <w:rPr>
          <w:lang w:val="en-GB"/>
        </w:rPr>
      </w:pPr>
      <w:r>
        <w:t>Thomas Roth-Berghofer, University of West London, Great Britain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:rsidR="000E4765" w:rsidRPr="000E4765" w:rsidRDefault="000E4765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Andreas Thor, HFT Leipzig, Germany</w:t>
      </w:r>
    </w:p>
    <w:p w:rsidR="005E2953" w:rsidRPr="000E4765" w:rsidRDefault="005E2953" w:rsidP="005E2953">
      <w:pPr>
        <w:tabs>
          <w:tab w:val="left" w:pos="142"/>
        </w:tabs>
        <w:jc w:val="both"/>
        <w:rPr>
          <w:lang w:val="en-GB"/>
        </w:rPr>
      </w:pPr>
      <w:r w:rsidRPr="000E4765">
        <w:rPr>
          <w:lang w:val="en-GB"/>
        </w:rPr>
        <w:t>Ingo Timm, Universität Trier,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Karin Vosseberg, Hochschule Bremerhaven, Germany</w:t>
      </w:r>
    </w:p>
    <w:p w:rsidR="005E2953" w:rsidRPr="00DA57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:rsidR="005E2953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</w:p>
    <w:p w:rsidR="005E2953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  <w:r>
        <w:rPr>
          <w:b/>
          <w:bCs/>
          <w:lang w:val="de-DE"/>
        </w:rPr>
        <w:t>Dissertations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Steffen Hölldobler, Technische Universität Dresden, Germany</w:t>
      </w:r>
    </w:p>
    <w:p w:rsidR="005E2953" w:rsidRPr="00F6660B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  <w:r w:rsidRPr="00F6660B">
        <w:rPr>
          <w:b/>
          <w:bCs/>
          <w:lang w:val="de-DE"/>
        </w:rPr>
        <w:t>Thematics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Andreas Oberweis, Karlsruher Institut für Technologie (KIT),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</w:p>
    <w:p w:rsidR="005E2953" w:rsidRDefault="005E2953" w:rsidP="005E2953">
      <w:pPr>
        <w:tabs>
          <w:tab w:val="left" w:pos="142"/>
        </w:tabs>
        <w:rPr>
          <w:lang w:val="de-DE"/>
        </w:rPr>
      </w:pPr>
      <w:r>
        <w:sym w:font="Symbol" w:char="F0D3"/>
      </w:r>
      <w:r>
        <w:rPr>
          <w:lang w:val="de-DE"/>
        </w:rPr>
        <w:t xml:space="preserve"> Gesellschaft für Informatik, Bonn 201</w:t>
      </w:r>
      <w:r w:rsidR="00BE7257">
        <w:rPr>
          <w:lang w:val="de-DE"/>
        </w:rPr>
        <w:t>8</w:t>
      </w:r>
    </w:p>
    <w:p w:rsidR="005E2953" w:rsidRDefault="005E2953" w:rsidP="005E2953">
      <w:pPr>
        <w:tabs>
          <w:tab w:val="left" w:pos="142"/>
        </w:tabs>
        <w:rPr>
          <w:lang w:val="de-DE"/>
        </w:rPr>
      </w:pPr>
      <w:r>
        <w:rPr>
          <w:b/>
          <w:bCs/>
          <w:lang w:val="de-DE"/>
        </w:rPr>
        <w:t>printed by</w:t>
      </w:r>
      <w:r>
        <w:rPr>
          <w:lang w:val="de-DE"/>
        </w:rPr>
        <w:t xml:space="preserve"> Köllen Druck+Verlag GmbH, Bon</w:t>
      </w:r>
      <w:bookmarkStart w:id="0" w:name="_GoBack"/>
      <w:bookmarkEnd w:id="0"/>
      <w:r>
        <w:rPr>
          <w:lang w:val="de-DE"/>
        </w:rPr>
        <w:t xml:space="preserve">n </w:t>
      </w:r>
    </w:p>
    <w:p w:rsidR="00196383" w:rsidRDefault="00196383" w:rsidP="00177675">
      <w:pPr>
        <w:pStyle w:val="Volume-Text"/>
        <w:rPr>
          <w:lang w:val="de-AT"/>
        </w:rPr>
      </w:pPr>
    </w:p>
    <w:p w:rsidR="00F8232A" w:rsidRDefault="00872DA9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>
            <wp:extent cx="1227411" cy="429442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-by-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C" w:rsidRPr="00D47761" w:rsidRDefault="0003454C" w:rsidP="00177675">
      <w:pPr>
        <w:pStyle w:val="Volume-Text"/>
        <w:rPr>
          <w:i/>
          <w:lang w:val="en-GB"/>
        </w:rPr>
      </w:pPr>
      <w:r w:rsidRPr="00D47761">
        <w:rPr>
          <w:i/>
          <w:iCs/>
          <w:lang w:val="en-GB"/>
        </w:rPr>
        <w:t xml:space="preserve">This book is licensed under a </w:t>
      </w:r>
      <w:hyperlink r:id="rId9" w:history="1">
        <w:r w:rsidR="00BB1923" w:rsidRPr="00D47761">
          <w:rPr>
            <w:i/>
            <w:lang w:val="en-GB"/>
          </w:rPr>
          <w:t>Creative Commons BY-SA 4.0 licence</w:t>
        </w:r>
      </w:hyperlink>
      <w:r w:rsidR="00BB1923" w:rsidRPr="00D47761">
        <w:rPr>
          <w:i/>
          <w:lang w:val="en-GB"/>
        </w:rPr>
        <w:t>.</w:t>
      </w:r>
    </w:p>
    <w:p w:rsidR="001B53A0" w:rsidRPr="005C58B4" w:rsidRDefault="00196383" w:rsidP="00177675">
      <w:pPr>
        <w:pStyle w:val="Vorwort-berschrift"/>
        <w:rPr>
          <w:lang w:val="de-AT"/>
        </w:rPr>
      </w:pPr>
      <w:r w:rsidRPr="00D47761">
        <w:br w:type="page"/>
      </w:r>
      <w:r w:rsidRPr="005C58B4">
        <w:rPr>
          <w:lang w:val="de-AT"/>
        </w:rPr>
        <w:lastRenderedPageBreak/>
        <w:t>Vorwort</w:t>
      </w:r>
    </w:p>
    <w:p w:rsidR="000B044A" w:rsidRPr="005C58B4" w:rsidRDefault="00EB5470" w:rsidP="00177675">
      <w:pPr>
        <w:pStyle w:val="Vorwort-Text"/>
        <w:rPr>
          <w:lang w:val="de-AT"/>
        </w:rPr>
      </w:pPr>
      <w:r>
        <w:rPr>
          <w:lang w:val="de-AT"/>
        </w:rPr>
        <w:t>Das Vorwort b</w:t>
      </w:r>
      <w:r w:rsidR="005C58B4" w:rsidRPr="005C58B4">
        <w:rPr>
          <w:lang w:val="de-AT"/>
        </w:rPr>
        <w:t xml:space="preserve">eschreibt den vorliegenden Band. Unbedingt angeführt werden müssen hier die Anzahl der eingereichten Arbeiten, die Anzahl der angenommenen Beiträge und die Annahmerate in Prozent. </w:t>
      </w:r>
    </w:p>
    <w:p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>Ort</w:t>
      </w:r>
      <w:r w:rsidR="006B6458" w:rsidRPr="005C58B4">
        <w:rPr>
          <w:lang w:val="de-AT"/>
        </w:rPr>
        <w:t xml:space="preserve">, im </w:t>
      </w:r>
      <w:r w:rsidRPr="005C58B4">
        <w:rPr>
          <w:lang w:val="de-AT"/>
        </w:rPr>
        <w:t>Monat Jahr</w:t>
      </w:r>
    </w:p>
    <w:p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 xml:space="preserve">Vorname Nachname,… </w:t>
      </w:r>
      <w:r w:rsidR="00EB5470">
        <w:rPr>
          <w:lang w:val="de-AT"/>
        </w:rPr>
        <w:t>(</w:t>
      </w:r>
      <w:r w:rsidRPr="005C58B4">
        <w:rPr>
          <w:lang w:val="de-AT"/>
        </w:rPr>
        <w:t>der Herausgeber</w:t>
      </w:r>
      <w:r w:rsidR="00EB5470">
        <w:rPr>
          <w:lang w:val="de-AT"/>
        </w:rPr>
        <w:t>)</w:t>
      </w:r>
    </w:p>
    <w:p w:rsidR="00826C1C" w:rsidRPr="005C58B4" w:rsidRDefault="00B36B4A" w:rsidP="006E38B9">
      <w:pPr>
        <w:pStyle w:val="Zwischenberschriften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t>Sponsoren</w:t>
      </w:r>
    </w:p>
    <w:p w:rsidR="00B36B4A" w:rsidRPr="005C58B4" w:rsidRDefault="00B36B4A" w:rsidP="00826C1C">
      <w:pPr>
        <w:tabs>
          <w:tab w:val="left" w:pos="142"/>
        </w:tabs>
        <w:rPr>
          <w:lang w:val="de-AT"/>
        </w:rPr>
      </w:pPr>
    </w:p>
    <w:p w:rsidR="00B36B4A" w:rsidRPr="005C58B4" w:rsidRDefault="00B36B4A" w:rsidP="006E38B9">
      <w:pPr>
        <w:pStyle w:val="Text"/>
        <w:rPr>
          <w:lang w:val="de-AT"/>
        </w:rPr>
      </w:pPr>
      <w:r w:rsidRPr="005C58B4">
        <w:rPr>
          <w:lang w:val="de-AT"/>
        </w:rPr>
        <w:t xml:space="preserve">Wir danken den folgenden Unternehmen und Institutionen für die Unterstützung der </w:t>
      </w:r>
      <w:r w:rsidR="005C58B4" w:rsidRPr="005C58B4">
        <w:rPr>
          <w:lang w:val="de-AT"/>
        </w:rPr>
        <w:t>Konferenz</w:t>
      </w:r>
      <w:r w:rsidRPr="005C58B4">
        <w:rPr>
          <w:lang w:val="de-AT"/>
        </w:rPr>
        <w:t>.</w:t>
      </w:r>
    </w:p>
    <w:p w:rsidR="00B36B4A" w:rsidRPr="005C58B4" w:rsidRDefault="00B36B4A" w:rsidP="00826C1C">
      <w:pPr>
        <w:tabs>
          <w:tab w:val="left" w:pos="142"/>
        </w:tabs>
        <w:rPr>
          <w:lang w:val="de-AT"/>
        </w:rPr>
      </w:pPr>
    </w:p>
    <w:tbl>
      <w:tblPr>
        <w:tblW w:w="7479" w:type="dxa"/>
        <w:tblLayout w:type="fixed"/>
        <w:tblLook w:val="01E0" w:firstRow="1" w:lastRow="1" w:firstColumn="1" w:lastColumn="1" w:noHBand="0" w:noVBand="0"/>
      </w:tblPr>
      <w:tblGrid>
        <w:gridCol w:w="3227"/>
        <w:gridCol w:w="4252"/>
      </w:tblGrid>
      <w:tr w:rsidR="00B36B4A" w:rsidRPr="005C58B4" w:rsidTr="000719C0">
        <w:tc>
          <w:tcPr>
            <w:tcW w:w="3227" w:type="dxa"/>
          </w:tcPr>
          <w:p w:rsidR="00B36B4A" w:rsidRPr="00F8232A" w:rsidRDefault="00B36B4A" w:rsidP="00826C1C">
            <w:pPr>
              <w:tabs>
                <w:tab w:val="left" w:pos="142"/>
              </w:tabs>
              <w:rPr>
                <w:lang w:val="en-GB"/>
              </w:rPr>
            </w:pPr>
            <w:r w:rsidRPr="00F8232A">
              <w:rPr>
                <w:lang w:val="en-GB"/>
              </w:rPr>
              <w:t>BOC Information Technologies Consulting GmbH</w:t>
            </w:r>
          </w:p>
        </w:tc>
        <w:tc>
          <w:tcPr>
            <w:tcW w:w="4252" w:type="dxa"/>
          </w:tcPr>
          <w:p w:rsidR="00B36B4A" w:rsidRPr="005C58B4" w:rsidRDefault="005E2953" w:rsidP="000C4F09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419100" cy="561975"/>
                  <wp:effectExtent l="0" t="0" r="0" b="952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B4A" w:rsidRPr="005C58B4" w:rsidTr="000719C0">
        <w:tc>
          <w:tcPr>
            <w:tcW w:w="3227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</w:tr>
      <w:tr w:rsidR="00B36B4A" w:rsidRPr="005C58B4" w:rsidTr="000719C0">
        <w:tc>
          <w:tcPr>
            <w:tcW w:w="3227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Bundesministerium für Wissenschaft und Forschung</w:t>
            </w:r>
          </w:p>
        </w:tc>
        <w:tc>
          <w:tcPr>
            <w:tcW w:w="4252" w:type="dxa"/>
          </w:tcPr>
          <w:p w:rsidR="00B36B4A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2486025" cy="447675"/>
                  <wp:effectExtent l="0" t="0" r="9525" b="952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A87E58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 xml:space="preserve">Förderverein Technische Fakultät </w:t>
            </w:r>
          </w:p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 xml:space="preserve">an der Alpen-Adria Universität </w:t>
            </w:r>
          </w:p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Klagenfurt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1123950" cy="1000125"/>
                  <wp:effectExtent l="0" t="0" r="0" b="9525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A964F5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Industriellenv</w:t>
            </w:r>
            <w:r w:rsidR="000719C0" w:rsidRPr="005C58B4">
              <w:rPr>
                <w:lang w:val="de-AT"/>
              </w:rPr>
              <w:t>ereinigung Kärnten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1843405" cy="310515"/>
                  <wp:effectExtent l="0" t="0" r="4445" b="0"/>
                  <wp:docPr id="6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310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Alpen-Adria-Universität Klagenfurt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864870" cy="255270"/>
                  <wp:effectExtent l="0" t="0" r="0" b="0"/>
                  <wp:docPr id="5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97C" w:rsidRPr="005C58B4" w:rsidRDefault="0046497C" w:rsidP="00826C1C">
      <w:pPr>
        <w:tabs>
          <w:tab w:val="left" w:pos="142"/>
        </w:tabs>
        <w:rPr>
          <w:lang w:val="de-AT"/>
        </w:rPr>
      </w:pPr>
    </w:p>
    <w:p w:rsidR="0046497C" w:rsidRPr="005C58B4" w:rsidRDefault="0046497C" w:rsidP="00826C1C">
      <w:pPr>
        <w:tabs>
          <w:tab w:val="left" w:pos="142"/>
        </w:tabs>
        <w:rPr>
          <w:lang w:val="de-AT"/>
        </w:rPr>
      </w:pPr>
    </w:p>
    <w:p w:rsidR="0046497C" w:rsidRPr="005C58B4" w:rsidRDefault="0046497C" w:rsidP="006E38B9">
      <w:pPr>
        <w:rPr>
          <w:lang w:val="de-AT"/>
        </w:rPr>
      </w:pPr>
    </w:p>
    <w:p w:rsidR="0046497C" w:rsidRPr="005C58B4" w:rsidRDefault="0046497C" w:rsidP="006E38B9">
      <w:pPr>
        <w:pStyle w:val="Zwischenberschriften"/>
        <w:rPr>
          <w:lang w:val="de-AT"/>
        </w:rPr>
      </w:pPr>
      <w:r w:rsidRPr="005C58B4">
        <w:rPr>
          <w:lang w:val="de-AT"/>
        </w:rPr>
        <w:t xml:space="preserve">Querschnittsfachausschuss Modellierung </w:t>
      </w:r>
    </w:p>
    <w:p w:rsidR="0046497C" w:rsidRPr="005C58B4" w:rsidRDefault="0046497C" w:rsidP="0046497C">
      <w:pPr>
        <w:tabs>
          <w:tab w:val="left" w:pos="142"/>
        </w:tabs>
        <w:rPr>
          <w:lang w:val="de-AT"/>
        </w:rPr>
      </w:pPr>
    </w:p>
    <w:p w:rsidR="0046497C" w:rsidRPr="005C58B4" w:rsidRDefault="0046497C" w:rsidP="00177675">
      <w:pPr>
        <w:pStyle w:val="Text"/>
        <w:rPr>
          <w:lang w:val="de-AT"/>
        </w:rPr>
      </w:pPr>
      <w:r w:rsidRPr="005C58B4">
        <w:rPr>
          <w:lang w:val="de-AT"/>
        </w:rPr>
        <w:t>Die Plattform der GI zur Diskussion und zum Erfahrungsaustausch über aktuelle und zukünftige Themen der Modellierungsforschung . Beteiligte GI-Gliederungen:</w:t>
      </w:r>
    </w:p>
    <w:p w:rsidR="0046497C" w:rsidRPr="005C58B4" w:rsidRDefault="0046497C" w:rsidP="0046497C">
      <w:pPr>
        <w:tabs>
          <w:tab w:val="left" w:pos="142"/>
        </w:tabs>
        <w:rPr>
          <w:lang w:val="de-AT"/>
        </w:rPr>
      </w:pP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EMISA, Entwicklungsmethoden für Informationssysteme und deren Anwendung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FoMSESS Formale Methoden und Modellierung für SichereSysteme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ILLS Intelligente Lehr- und Lernsysteme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MMB Messung, Modellierung und Bewertung von Rechensystemen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OOSE, Objektorientierte Software-Entwicklung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PN Petrinetze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RE Requirements Engineering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ST Softwaretechnik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SWA Softwarearchitektur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WI-MobIS Informationssystem-Architektur: Modellierung betrieblicher Informationssysteme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WI-VM Vorgehensmodelle für die Betriebliche Anwendungsentwicklung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WM/KI Wissensmanagement </w:t>
      </w:r>
    </w:p>
    <w:p w:rsidR="00826C1C" w:rsidRPr="005C58B4" w:rsidRDefault="00826C1C" w:rsidP="00177675">
      <w:pPr>
        <w:pStyle w:val="Zwischenberschriften"/>
        <w:rPr>
          <w:lang w:val="de-AT"/>
        </w:rPr>
      </w:pPr>
      <w:r w:rsidRPr="005C58B4">
        <w:rPr>
          <w:lang w:val="de-AT"/>
        </w:rPr>
        <w:lastRenderedPageBreak/>
        <w:t>Tagungsleitung</w:t>
      </w:r>
    </w:p>
    <w:p w:rsidR="00826C1C" w:rsidRPr="005C58B4" w:rsidRDefault="00826C1C" w:rsidP="00826C1C">
      <w:pPr>
        <w:tabs>
          <w:tab w:val="left" w:pos="142"/>
        </w:tabs>
        <w:rPr>
          <w:lang w:val="de-AT"/>
        </w:rPr>
      </w:pPr>
    </w:p>
    <w:p w:rsidR="00826C1C" w:rsidRPr="005C58B4" w:rsidRDefault="00271F1A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Gesamtl</w:t>
      </w:r>
      <w:r w:rsidR="00826C1C" w:rsidRPr="005C58B4">
        <w:rPr>
          <w:lang w:val="de-AT"/>
        </w:rPr>
        <w:t>eitung:</w:t>
      </w:r>
      <w:r w:rsidR="00826C1C" w:rsidRPr="005C58B4">
        <w:rPr>
          <w:lang w:val="de-AT"/>
        </w:rPr>
        <w:tab/>
      </w:r>
      <w:r w:rsidR="005C58B4" w:rsidRPr="005C58B4">
        <w:rPr>
          <w:lang w:val="de-AT"/>
        </w:rPr>
        <w:t xml:space="preserve">Vorname Nachname, </w:t>
      </w:r>
      <w:r w:rsidR="00826C1C" w:rsidRPr="005C58B4">
        <w:rPr>
          <w:lang w:val="de-AT"/>
        </w:rPr>
        <w:t xml:space="preserve">Universität 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Leitung des Programmkomitees: </w:t>
      </w:r>
      <w:r w:rsidR="005C58B4" w:rsidRPr="005C58B4">
        <w:rPr>
          <w:lang w:val="de-AT"/>
        </w:rPr>
        <w:tab/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ab/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Workshops: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Praxisforum: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DoktorandInnensymposium: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Tutorien: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196383" w:rsidRPr="005C58B4" w:rsidRDefault="00196383" w:rsidP="006E38B9">
      <w:pPr>
        <w:rPr>
          <w:lang w:val="de-AT"/>
        </w:rPr>
      </w:pPr>
    </w:p>
    <w:p w:rsidR="00196383" w:rsidRPr="005C58B4" w:rsidRDefault="00826C1C" w:rsidP="00177675">
      <w:pPr>
        <w:pStyle w:val="Zwischenberschriften"/>
        <w:rPr>
          <w:lang w:val="de-AT"/>
        </w:rPr>
      </w:pPr>
      <w:r w:rsidRPr="005C58B4">
        <w:rPr>
          <w:lang w:val="de-AT"/>
        </w:rPr>
        <w:t>Programmkomitee</w:t>
      </w:r>
    </w:p>
    <w:p w:rsidR="00826C1C" w:rsidRPr="005C58B4" w:rsidRDefault="00826C1C" w:rsidP="00826C1C">
      <w:pPr>
        <w:tabs>
          <w:tab w:val="left" w:pos="142"/>
        </w:tabs>
        <w:rPr>
          <w:lang w:val="de-AT"/>
        </w:rPr>
      </w:pPr>
    </w:p>
    <w:p w:rsidR="00826C1C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Vorname Nachname</w:t>
      </w:r>
      <w:r w:rsidR="00826C1C" w:rsidRPr="005C58B4">
        <w:rPr>
          <w:lang w:val="de-AT"/>
        </w:rPr>
        <w:t xml:space="preserve"> </w:t>
      </w:r>
      <w:r w:rsidR="00826C1C" w:rsidRPr="005C58B4">
        <w:rPr>
          <w:lang w:val="de-AT"/>
        </w:rPr>
        <w:tab/>
        <w:t xml:space="preserve">Universität </w:t>
      </w:r>
    </w:p>
    <w:p w:rsidR="005C58B4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…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</w:p>
    <w:p w:rsidR="00196383" w:rsidRPr="005C58B4" w:rsidRDefault="00B36B4A" w:rsidP="00177675">
      <w:pPr>
        <w:pStyle w:val="Zwischenberschriften"/>
        <w:rPr>
          <w:lang w:val="de-AT"/>
        </w:rPr>
      </w:pPr>
      <w:r w:rsidRPr="005C58B4">
        <w:rPr>
          <w:lang w:val="de-AT"/>
        </w:rPr>
        <w:t>Organisationsteam</w:t>
      </w:r>
    </w:p>
    <w:p w:rsidR="00196383" w:rsidRPr="005C58B4" w:rsidRDefault="00196383" w:rsidP="006E38B9">
      <w:pPr>
        <w:rPr>
          <w:lang w:val="de-AT"/>
        </w:rPr>
      </w:pPr>
    </w:p>
    <w:p w:rsidR="005C58B4" w:rsidRPr="005C58B4" w:rsidRDefault="005C58B4" w:rsidP="005C58B4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5C58B4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B36B4A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…</w:t>
      </w: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196383" w:rsidRPr="005C58B4" w:rsidRDefault="00196383" w:rsidP="00177675">
      <w:pPr>
        <w:rPr>
          <w:lang w:val="de-AT"/>
        </w:rPr>
      </w:pPr>
    </w:p>
    <w:p w:rsidR="00196383" w:rsidRPr="005C58B4" w:rsidRDefault="00196383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EB5470" w:rsidRDefault="005C58B4" w:rsidP="00EB5470">
      <w:pPr>
        <w:pStyle w:val="Zwischenberschriften"/>
      </w:pPr>
      <w:r w:rsidRPr="005C58B4">
        <w:t xml:space="preserve">Achtung: </w:t>
      </w:r>
    </w:p>
    <w:p w:rsidR="005C58B4" w:rsidRDefault="005C58B4" w:rsidP="00EB5470">
      <w:pPr>
        <w:pStyle w:val="Vorwort-Text"/>
      </w:pPr>
      <w:r w:rsidRPr="005C58B4">
        <w:t>Die Startseiten sollten eine gerade Anzahl an Seiten haben, damit das</w:t>
      </w:r>
      <w:r w:rsidR="00EB5470">
        <w:t xml:space="preserve"> darauf folgende </w:t>
      </w:r>
      <w:r w:rsidRPr="005C58B4">
        <w:t xml:space="preserve">Inhaltsverzeichnis wiederum auf einer </w:t>
      </w:r>
      <w:r w:rsidR="00EB5470">
        <w:t>rechten Seite beginnt.</w:t>
      </w:r>
    </w:p>
    <w:p w:rsidR="00EB5470" w:rsidRPr="005C58B4" w:rsidRDefault="00EB5470" w:rsidP="00EB5470">
      <w:pPr>
        <w:pStyle w:val="Vorwort-Text"/>
      </w:pPr>
      <w:r>
        <w:t>Diese Vorlage ist insbesondere im inhaltlichen Bereich (Punkte wie z.B. Sponsoren, Tagungsleitung, Programmkomitee,…) als beispielhaft zu sehen.</w:t>
      </w:r>
    </w:p>
    <w:sectPr w:rsidR="00EB5470" w:rsidRPr="005C58B4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264" w:rsidRDefault="00B57264">
      <w:r>
        <w:separator/>
      </w:r>
    </w:p>
  </w:endnote>
  <w:endnote w:type="continuationSeparator" w:id="0">
    <w:p w:rsidR="00B57264" w:rsidRDefault="00B5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264" w:rsidRDefault="00B57264">
      <w:r>
        <w:separator/>
      </w:r>
    </w:p>
  </w:footnote>
  <w:footnote w:type="continuationSeparator" w:id="0">
    <w:p w:rsidR="00B57264" w:rsidRDefault="00B57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6.3pt;height:25.65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3"/>
    <w:rsid w:val="0003454C"/>
    <w:rsid w:val="00065CC2"/>
    <w:rsid w:val="000719C0"/>
    <w:rsid w:val="00073ED5"/>
    <w:rsid w:val="00092191"/>
    <w:rsid w:val="000B044A"/>
    <w:rsid w:val="000B3847"/>
    <w:rsid w:val="000C4F09"/>
    <w:rsid w:val="000D2A30"/>
    <w:rsid w:val="000E4765"/>
    <w:rsid w:val="000F5B5D"/>
    <w:rsid w:val="00121EDE"/>
    <w:rsid w:val="00140D35"/>
    <w:rsid w:val="00150B28"/>
    <w:rsid w:val="0017329B"/>
    <w:rsid w:val="00177675"/>
    <w:rsid w:val="00184173"/>
    <w:rsid w:val="00196383"/>
    <w:rsid w:val="001B4E32"/>
    <w:rsid w:val="001B53A0"/>
    <w:rsid w:val="001C1653"/>
    <w:rsid w:val="001D02A0"/>
    <w:rsid w:val="00202097"/>
    <w:rsid w:val="00205784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838ED"/>
    <w:rsid w:val="006B6458"/>
    <w:rsid w:val="006D0FD2"/>
    <w:rsid w:val="006E38B9"/>
    <w:rsid w:val="006E564C"/>
    <w:rsid w:val="006E6D7C"/>
    <w:rsid w:val="0071716F"/>
    <w:rsid w:val="0073669F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72DA9"/>
    <w:rsid w:val="008A462A"/>
    <w:rsid w:val="008F3063"/>
    <w:rsid w:val="009146F9"/>
    <w:rsid w:val="00935634"/>
    <w:rsid w:val="0098491F"/>
    <w:rsid w:val="009C4ED1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B1923"/>
    <w:rsid w:val="00BE7257"/>
    <w:rsid w:val="00BF5146"/>
    <w:rsid w:val="00C0307A"/>
    <w:rsid w:val="00C34076"/>
    <w:rsid w:val="00C35276"/>
    <w:rsid w:val="00C56C33"/>
    <w:rsid w:val="00C73EC9"/>
    <w:rsid w:val="00CD7806"/>
    <w:rsid w:val="00CF508E"/>
    <w:rsid w:val="00D02D38"/>
    <w:rsid w:val="00D12F37"/>
    <w:rsid w:val="00D13800"/>
    <w:rsid w:val="00D17927"/>
    <w:rsid w:val="00D342B2"/>
    <w:rsid w:val="00D47761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4B05"/>
    <w:rsid w:val="00F147EF"/>
    <w:rsid w:val="00F22D6D"/>
    <w:rsid w:val="00F250E4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Hyp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" TargetMode="External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</Template>
  <TotalTime>0</TotalTime>
  <Pages>8</Pages>
  <Words>395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Cornelia Winter</cp:lastModifiedBy>
  <cp:revision>11</cp:revision>
  <cp:lastPrinted>2010-02-08T19:33:00Z</cp:lastPrinted>
  <dcterms:created xsi:type="dcterms:W3CDTF">2016-12-08T09:09:00Z</dcterms:created>
  <dcterms:modified xsi:type="dcterms:W3CDTF">2018-01-09T09:32:00Z</dcterms:modified>
</cp:coreProperties>
</file>